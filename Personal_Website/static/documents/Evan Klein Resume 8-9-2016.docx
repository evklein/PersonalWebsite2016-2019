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A91" w:rsidRDefault="00844198">
      <w:pPr>
        <w:pStyle w:val="Title"/>
      </w:pPr>
      <w:sdt>
        <w:sdtPr>
          <w:alias w:val="Your Name"/>
          <w:tag w:val=""/>
          <w:id w:val="1246310863"/>
          <w:placeholder>
            <w:docPart w:val="93DD2143B2174898A3356671DB7F1B9A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407074">
            <w:t>Evan Klein</w:t>
          </w:r>
        </w:sdtContent>
      </w:sdt>
    </w:p>
    <w:p w:rsidR="00B707D1" w:rsidRDefault="005709C2" w:rsidP="00B707D1">
      <w:r w:rsidRPr="00E97E23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6B371F6" wp14:editId="7D27A721">
            <wp:simplePos x="0" y="0"/>
            <wp:positionH relativeFrom="margin">
              <wp:align>right</wp:align>
            </wp:positionH>
            <wp:positionV relativeFrom="paragraph">
              <wp:posOffset>253227</wp:posOffset>
            </wp:positionV>
            <wp:extent cx="1878083" cy="1878083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083" cy="187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7D1">
        <w:t>11819 Silverado Drive, Fishers IN, 46037 | 317.703.0277 | </w:t>
      </w:r>
      <w:hyperlink r:id="rId8" w:history="1">
        <w:r w:rsidR="00B707D1" w:rsidRPr="008E3042">
          <w:rPr>
            <w:rStyle w:val="Hyperlink"/>
          </w:rPr>
          <w:t>klein57@purdue.edu</w:t>
        </w:r>
      </w:hyperlink>
      <w:r w:rsidR="00B707D1">
        <w:t xml:space="preserve"> | </w:t>
      </w:r>
      <w:hyperlink r:id="rId9" w:history="1">
        <w:r w:rsidR="00B707D1" w:rsidRPr="008E3042">
          <w:rPr>
            <w:rStyle w:val="Hyperlink"/>
          </w:rPr>
          <w:t>evklein.com/</w:t>
        </w:r>
      </w:hyperlink>
    </w:p>
    <w:sdt>
      <w:sdtPr>
        <w:id w:val="1513793667"/>
        <w:placeholder>
          <w:docPart w:val="76A19D2F9E8C42ABAFE70BE269D4CC84"/>
        </w:placeholder>
        <w:temporary/>
        <w:showingPlcHdr/>
        <w15:appearance w15:val="hidden"/>
      </w:sdtPr>
      <w:sdtEndPr/>
      <w:sdtContent>
        <w:p w:rsidR="00BF2A91" w:rsidRDefault="00F34A73">
          <w:pPr>
            <w:pStyle w:val="Heading1"/>
          </w:pPr>
          <w:r>
            <w:t>Education</w:t>
          </w:r>
        </w:p>
      </w:sdtContent>
    </w:sdt>
    <w:p w:rsidR="00BF2A91" w:rsidRDefault="00407074">
      <w:pPr>
        <w:pStyle w:val="Heading2"/>
      </w:pPr>
      <w:r>
        <w:t xml:space="preserve">purdue university </w:t>
      </w:r>
      <w:r w:rsidR="00F34A73">
        <w:t>| </w:t>
      </w:r>
      <w:r>
        <w:t>class of 2020 (Expected)</w:t>
      </w:r>
    </w:p>
    <w:p w:rsidR="00BF2A91" w:rsidRDefault="00F34A73" w:rsidP="00407074">
      <w:pPr>
        <w:pStyle w:val="ListBullet"/>
      </w:pPr>
      <w:r>
        <w:t xml:space="preserve">Major: </w:t>
      </w:r>
      <w:r w:rsidR="00407074">
        <w:t>Computer Science (B</w:t>
      </w:r>
      <w:r w:rsidR="00D816F9">
        <w:t xml:space="preserve">achelor of </w:t>
      </w:r>
      <w:r w:rsidR="00407074">
        <w:t>S</w:t>
      </w:r>
      <w:r w:rsidR="00D816F9">
        <w:t>cience</w:t>
      </w:r>
      <w:r w:rsidR="00407074">
        <w:t>)</w:t>
      </w:r>
    </w:p>
    <w:p w:rsidR="00BF2A91" w:rsidRDefault="00407074">
      <w:pPr>
        <w:pStyle w:val="Heading2"/>
      </w:pPr>
      <w:r>
        <w:t>Hamilton Southeastern High School </w:t>
      </w:r>
      <w:r w:rsidR="00F34A73">
        <w:t>| </w:t>
      </w:r>
      <w:r>
        <w:t>Class of 2016</w:t>
      </w:r>
    </w:p>
    <w:p w:rsidR="00BF2A91" w:rsidRDefault="00407074">
      <w:pPr>
        <w:pStyle w:val="ListBullet"/>
      </w:pPr>
      <w:r>
        <w:t>Heavy focus on science, mathematics, and technology courses</w:t>
      </w:r>
    </w:p>
    <w:p w:rsidR="00BF2A91" w:rsidRDefault="00407074">
      <w:pPr>
        <w:pStyle w:val="ListBullet"/>
      </w:pPr>
      <w:r>
        <w:t xml:space="preserve">Graduated with a 3.7 GPA, </w:t>
      </w:r>
      <w:r>
        <w:rPr>
          <w:i/>
        </w:rPr>
        <w:t>cum laude</w:t>
      </w:r>
    </w:p>
    <w:sdt>
      <w:sdtPr>
        <w:id w:val="495469907"/>
        <w:placeholder>
          <w:docPart w:val="3DCCE8BAD2B542A6A3FFD02FCB5D0B5A"/>
        </w:placeholder>
        <w:temporary/>
        <w:showingPlcHdr/>
        <w15:appearance w15:val="hidden"/>
      </w:sdtPr>
      <w:sdtEndPr/>
      <w:sdtContent>
        <w:p w:rsidR="006A71C4" w:rsidRPr="006A71C4" w:rsidRDefault="00F34A73" w:rsidP="006A71C4">
          <w:pPr>
            <w:pStyle w:val="Heading1"/>
          </w:pPr>
          <w:r>
            <w:t>Skills &amp; Abilities</w:t>
          </w:r>
        </w:p>
      </w:sdtContent>
    </w:sdt>
    <w:p w:rsidR="00BF2A91" w:rsidRDefault="005067DE">
      <w:pPr>
        <w:pStyle w:val="Heading2"/>
      </w:pPr>
      <w:r>
        <w:t>Technologies</w:t>
      </w:r>
    </w:p>
    <w:p w:rsidR="00BF2A91" w:rsidRDefault="005067DE" w:rsidP="00B53705">
      <w:pPr>
        <w:pStyle w:val="ListBullet"/>
        <w:numPr>
          <w:ilvl w:val="0"/>
          <w:numId w:val="0"/>
        </w:numPr>
        <w:ind w:left="144"/>
      </w:pPr>
      <w:r w:rsidRPr="005067DE">
        <w:rPr>
          <w:b/>
        </w:rPr>
        <w:t>Languages:</w:t>
      </w:r>
      <w:r>
        <w:t xml:space="preserve"> </w:t>
      </w:r>
      <w:r w:rsidR="00407074">
        <w:t>Java, Visual Basic, C#, Python, HTML5, CSS3, and Javascript</w:t>
      </w:r>
    </w:p>
    <w:p w:rsidR="00F47FED" w:rsidRDefault="005067DE" w:rsidP="00B53705">
      <w:pPr>
        <w:pStyle w:val="ListBullet"/>
        <w:numPr>
          <w:ilvl w:val="0"/>
          <w:numId w:val="0"/>
        </w:numPr>
        <w:ind w:left="144"/>
      </w:pPr>
      <w:r w:rsidRPr="005067DE">
        <w:rPr>
          <w:b/>
        </w:rPr>
        <w:t>Frameworks/APIs:</w:t>
      </w:r>
      <w:r>
        <w:t xml:space="preserve"> ASP.NET, Json.NET, L</w:t>
      </w:r>
      <w:r w:rsidR="006A71C4">
        <w:t>ibGDX, Congress API v3, Django, Chrome Javascript APIs</w:t>
      </w:r>
      <w:r w:rsidR="00F47FED">
        <w:t xml:space="preserve">, Android, </w:t>
      </w:r>
      <w:r>
        <w:t>WordPress</w:t>
      </w:r>
    </w:p>
    <w:p w:rsidR="005067DE" w:rsidRDefault="005067DE" w:rsidP="00B53705">
      <w:pPr>
        <w:pStyle w:val="ListBullet"/>
        <w:numPr>
          <w:ilvl w:val="0"/>
          <w:numId w:val="0"/>
        </w:numPr>
        <w:ind w:left="144"/>
      </w:pPr>
      <w:r>
        <w:rPr>
          <w:b/>
        </w:rPr>
        <w:t>Operating Systems:</w:t>
      </w:r>
      <w:r>
        <w:t xml:space="preserve"> OS X, Windows 7, 8.1, and 10, Ubuntu</w:t>
      </w:r>
    </w:p>
    <w:p w:rsidR="005067DE" w:rsidRDefault="005067DE" w:rsidP="00B53705">
      <w:pPr>
        <w:pStyle w:val="ListBullet"/>
        <w:numPr>
          <w:ilvl w:val="0"/>
          <w:numId w:val="0"/>
        </w:numPr>
        <w:ind w:left="144"/>
      </w:pPr>
      <w:r>
        <w:rPr>
          <w:b/>
        </w:rPr>
        <w:t>Software:</w:t>
      </w:r>
      <w:r>
        <w:t xml:space="preserve"> Microsoft Office, Visual Studio, </w:t>
      </w:r>
      <w:r w:rsidR="00B53705">
        <w:t xml:space="preserve">Atom, </w:t>
      </w:r>
      <w:r>
        <w:t>JetBrains IDEs,</w:t>
      </w:r>
      <w:r w:rsidR="00B53705">
        <w:t xml:space="preserve"> GIMP,</w:t>
      </w:r>
      <w:r>
        <w:t xml:space="preserve"> Git</w:t>
      </w:r>
    </w:p>
    <w:p w:rsidR="00F47FED" w:rsidRDefault="00F47FED" w:rsidP="00F47FED">
      <w:pPr>
        <w:pStyle w:val="Heading2"/>
      </w:pPr>
      <w:r>
        <w:t>Projects</w:t>
      </w:r>
    </w:p>
    <w:p w:rsidR="006B6175" w:rsidRPr="006B6175" w:rsidRDefault="00800B45" w:rsidP="006B6175">
      <w:pPr>
        <w:pStyle w:val="ListBullet"/>
        <w:numPr>
          <w:ilvl w:val="0"/>
          <w:numId w:val="0"/>
        </w:numPr>
        <w:ind w:left="144"/>
        <w:rPr>
          <w:b/>
        </w:rPr>
      </w:pPr>
      <w:proofErr w:type="spellStart"/>
      <w:r>
        <w:rPr>
          <w:b/>
        </w:rPr>
        <w:t>Dj</w:t>
      </w:r>
      <w:proofErr w:type="spellEnd"/>
      <w:r>
        <w:rPr>
          <w:b/>
        </w:rPr>
        <w:t>-Say</w:t>
      </w:r>
      <w:r w:rsidR="00972E81">
        <w:rPr>
          <w:b/>
        </w:rPr>
        <w:t xml:space="preserve"> (In-development 2016)</w:t>
      </w:r>
      <w:r w:rsidR="006B6175" w:rsidRPr="00B53705">
        <w:rPr>
          <w:b/>
        </w:rPr>
        <w:t xml:space="preserve">: </w:t>
      </w:r>
      <w:r w:rsidR="00972E81">
        <w:t>Easy to implement and customizable contact form for the Django web framework; built with Python, HTML5, CSS, and the Django platform</w:t>
      </w:r>
    </w:p>
    <w:p w:rsidR="00B53705" w:rsidRPr="00B53705" w:rsidRDefault="00B53705" w:rsidP="00B53705">
      <w:pPr>
        <w:pStyle w:val="ListBullet"/>
        <w:numPr>
          <w:ilvl w:val="0"/>
          <w:numId w:val="0"/>
        </w:numPr>
        <w:ind w:left="144"/>
        <w:rPr>
          <w:b/>
        </w:rPr>
      </w:pPr>
      <w:r w:rsidRPr="00B53705">
        <w:rPr>
          <w:b/>
        </w:rPr>
        <w:t>Hex-Helper</w:t>
      </w:r>
      <w:r w:rsidR="009E054A">
        <w:rPr>
          <w:b/>
        </w:rPr>
        <w:t xml:space="preserve"> (Completed 2016)</w:t>
      </w:r>
      <w:r w:rsidRPr="00B53705">
        <w:rPr>
          <w:b/>
        </w:rPr>
        <w:t xml:space="preserve">: </w:t>
      </w:r>
      <w:r>
        <w:t>Desktop application, easily identifies RGB and hexadecimal color values from screenshots; built with C# and .NET</w:t>
      </w:r>
    </w:p>
    <w:p w:rsidR="00F47FED" w:rsidRDefault="00F47FED" w:rsidP="00B53705">
      <w:pPr>
        <w:pStyle w:val="ListBullet"/>
        <w:numPr>
          <w:ilvl w:val="0"/>
          <w:numId w:val="0"/>
        </w:numPr>
        <w:ind w:left="144"/>
      </w:pPr>
      <w:r w:rsidRPr="00B53705">
        <w:rPr>
          <w:b/>
        </w:rPr>
        <w:t>Kill-Switch</w:t>
      </w:r>
      <w:r w:rsidR="005627EA">
        <w:rPr>
          <w:b/>
        </w:rPr>
        <w:t xml:space="preserve"> (Completed 2016)</w:t>
      </w:r>
      <w:r w:rsidRPr="00B53705">
        <w:rPr>
          <w:b/>
        </w:rPr>
        <w:t>:</w:t>
      </w:r>
      <w:r w:rsidR="00B53705">
        <w:t xml:space="preserve"> Google C</w:t>
      </w:r>
      <w:r w:rsidR="005067DE">
        <w:t>hrome extension designed to help with productivity and procrastination; built with HTML5, CSS3, Javascript, and implements Google’</w:t>
      </w:r>
      <w:r w:rsidR="0075538E">
        <w:t>s Javascript Chrome API</w:t>
      </w:r>
    </w:p>
    <w:p w:rsidR="001B10A4" w:rsidRDefault="001B10A4" w:rsidP="00557FE7">
      <w:pPr>
        <w:pStyle w:val="ListBullet"/>
        <w:numPr>
          <w:ilvl w:val="0"/>
          <w:numId w:val="0"/>
        </w:numPr>
        <w:ind w:left="144"/>
      </w:pPr>
      <w:r w:rsidRPr="00B53705">
        <w:rPr>
          <w:b/>
        </w:rPr>
        <w:t>Stegory</w:t>
      </w:r>
      <w:r>
        <w:rPr>
          <w:b/>
        </w:rPr>
        <w:t xml:space="preserve"> (Completed 2015)</w:t>
      </w:r>
      <w:r w:rsidRPr="00B53705">
        <w:rPr>
          <w:b/>
        </w:rPr>
        <w:t>:</w:t>
      </w:r>
      <w:r>
        <w:t xml:space="preserve"> Desktop cryptography application, hides images inside of other images using a least significant bit encryption algorithm and steganography; built with Java</w:t>
      </w:r>
    </w:p>
    <w:p w:rsidR="00F47FED" w:rsidRDefault="00F47FED" w:rsidP="00B53705">
      <w:pPr>
        <w:pStyle w:val="ListBullet"/>
        <w:numPr>
          <w:ilvl w:val="0"/>
          <w:numId w:val="0"/>
        </w:numPr>
        <w:ind w:left="144"/>
      </w:pPr>
      <w:r w:rsidRPr="00B53705">
        <w:rPr>
          <w:b/>
        </w:rPr>
        <w:t>GDSE 2014 Game Jam Entry</w:t>
      </w:r>
      <w:r w:rsidR="00DF23DE">
        <w:rPr>
          <w:b/>
        </w:rPr>
        <w:t xml:space="preserve"> (Completed 2014)</w:t>
      </w:r>
      <w:r>
        <w:t xml:space="preserve">: Successfully </w:t>
      </w:r>
      <w:r w:rsidR="005067DE">
        <w:t>developed an original game for the 74</w:t>
      </w:r>
      <w:r>
        <w:t xml:space="preserve">-hour GDSE Summer </w:t>
      </w:r>
      <w:r w:rsidR="005067DE">
        <w:t>Game Jam; finished in just under 72 hours, earning 5</w:t>
      </w:r>
      <w:r w:rsidR="005067DE" w:rsidRPr="005067DE">
        <w:rPr>
          <w:vertAlign w:val="superscript"/>
        </w:rPr>
        <w:t>th</w:t>
      </w:r>
      <w:r w:rsidR="005067DE">
        <w:t xml:space="preserve"> place; built with Java and implements the LibGDX game library</w:t>
      </w:r>
    </w:p>
    <w:p w:rsidR="00BF2A91" w:rsidRDefault="00F34A73">
      <w:pPr>
        <w:pStyle w:val="Heading2"/>
      </w:pPr>
      <w:r>
        <w:t>Leadership experience</w:t>
      </w:r>
    </w:p>
    <w:p w:rsidR="00B53705" w:rsidRDefault="006A71C4" w:rsidP="00B53705">
      <w:pPr>
        <w:pStyle w:val="ListBullet"/>
      </w:pPr>
      <w:r>
        <w:t>Co-founder and Vice President of the Hamilton Southeastern High School Computer Club</w:t>
      </w:r>
    </w:p>
    <w:p w:rsidR="00BF2A91" w:rsidRDefault="006A71C4">
      <w:pPr>
        <w:pStyle w:val="Heading1"/>
      </w:pPr>
      <w:r>
        <w:t xml:space="preserve">Work </w:t>
      </w:r>
      <w:sdt>
        <w:sdtPr>
          <w:id w:val="1494989950"/>
          <w:placeholder>
            <w:docPart w:val="C3420A1B6141414BA62E86DE87ADAD13"/>
          </w:placeholder>
          <w:temporary/>
          <w:showingPlcHdr/>
          <w15:appearance w15:val="hidden"/>
        </w:sdtPr>
        <w:sdtEndPr/>
        <w:sdtContent>
          <w:r w:rsidR="00F34A73">
            <w:t>Experience</w:t>
          </w:r>
        </w:sdtContent>
      </w:sdt>
    </w:p>
    <w:p w:rsidR="00BF2A91" w:rsidRDefault="00407074">
      <w:pPr>
        <w:pStyle w:val="Heading2"/>
      </w:pPr>
      <w:r>
        <w:t>Sales associate and</w:t>
      </w:r>
      <w:r w:rsidR="00F34A73">
        <w:t> </w:t>
      </w:r>
      <w:r w:rsidR="006A71C4">
        <w:t>Cook</w:t>
      </w:r>
      <w:r>
        <w:t xml:space="preserve"> </w:t>
      </w:r>
      <w:r w:rsidR="00F34A73">
        <w:t>| </w:t>
      </w:r>
      <w:r>
        <w:t>Snappy Tomato pizza LLC</w:t>
      </w:r>
      <w:r w:rsidR="00F34A73">
        <w:t> | </w:t>
      </w:r>
      <w:r>
        <w:t>February 2016 – June 2016</w:t>
      </w:r>
    </w:p>
    <w:p w:rsidR="006A71C4" w:rsidRDefault="006A71C4" w:rsidP="006A71C4">
      <w:pPr>
        <w:pStyle w:val="ListBullet"/>
      </w:pPr>
      <w:r w:rsidRPr="006A71C4">
        <w:t xml:space="preserve">Prepared </w:t>
      </w:r>
      <w:r w:rsidR="00B53705">
        <w:t xml:space="preserve">and served </w:t>
      </w:r>
      <w:r w:rsidRPr="006A71C4">
        <w:t>food for customers in a timely and safe ma</w:t>
      </w:r>
      <w:r w:rsidR="008D1B69">
        <w:t>nner</w:t>
      </w:r>
    </w:p>
    <w:p w:rsidR="006A71C4" w:rsidRDefault="00D816F9" w:rsidP="006A71C4">
      <w:pPr>
        <w:pStyle w:val="ListBullet"/>
      </w:pPr>
      <w:r>
        <w:t>R</w:t>
      </w:r>
      <w:r w:rsidR="006A71C4" w:rsidRPr="006A71C4">
        <w:t xml:space="preserve">esponsible for keeping </w:t>
      </w:r>
      <w:r w:rsidR="006A71C4">
        <w:t xml:space="preserve">the </w:t>
      </w:r>
      <w:r w:rsidR="006A71C4" w:rsidRPr="006A71C4">
        <w:t xml:space="preserve">work area clean </w:t>
      </w:r>
      <w:r>
        <w:t>for safety and health purposes</w:t>
      </w:r>
    </w:p>
    <w:p w:rsidR="00BF2A91" w:rsidRDefault="00407074">
      <w:pPr>
        <w:pStyle w:val="Heading2"/>
      </w:pPr>
      <w:r>
        <w:t>Customer Safety Associate</w:t>
      </w:r>
      <w:r w:rsidR="00F34A73">
        <w:t> | </w:t>
      </w:r>
      <w:r>
        <w:t>Fuel Tank of Fishers</w:t>
      </w:r>
      <w:r w:rsidR="00F34A73">
        <w:t> | </w:t>
      </w:r>
      <w:r>
        <w:t>October 2015 – February 2016</w:t>
      </w:r>
    </w:p>
    <w:p w:rsidR="006A71C4" w:rsidRDefault="006A71C4" w:rsidP="006A71C4">
      <w:pPr>
        <w:pStyle w:val="ListBullet"/>
      </w:pPr>
      <w:r w:rsidRPr="006A71C4">
        <w:t>Responsible for keeping patrons safe while on the ice</w:t>
      </w:r>
      <w:r>
        <w:t xml:space="preserve"> rink</w:t>
      </w:r>
    </w:p>
    <w:p w:rsidR="006A71C4" w:rsidRDefault="006A71C4" w:rsidP="006A71C4">
      <w:pPr>
        <w:pStyle w:val="ListBullet"/>
      </w:pPr>
      <w:r>
        <w:t xml:space="preserve">Enforced </w:t>
      </w:r>
      <w:r w:rsidRPr="006A71C4">
        <w:t>saf</w:t>
      </w:r>
      <w:r>
        <w:t>ety rules and regulations in a calm, friendly manner</w:t>
      </w:r>
    </w:p>
    <w:p w:rsidR="00BF2A91" w:rsidRDefault="006A71C4" w:rsidP="00D816F9">
      <w:pPr>
        <w:pStyle w:val="ListBullet"/>
      </w:pPr>
      <w:r>
        <w:t xml:space="preserve">Administered </w:t>
      </w:r>
      <w:r w:rsidRPr="006A71C4">
        <w:t>bas</w:t>
      </w:r>
      <w:r w:rsidR="008D1B69">
        <w:t>ic first aid for minor injuries</w:t>
      </w:r>
    </w:p>
    <w:sectPr w:rsidR="00BF2A91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198" w:rsidRDefault="00844198">
      <w:pPr>
        <w:spacing w:after="0"/>
      </w:pPr>
      <w:r>
        <w:separator/>
      </w:r>
    </w:p>
  </w:endnote>
  <w:endnote w:type="continuationSeparator" w:id="0">
    <w:p w:rsidR="00844198" w:rsidRDefault="008441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A73" w:rsidRDefault="00F34A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1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198" w:rsidRDefault="00844198">
      <w:pPr>
        <w:spacing w:after="0"/>
      </w:pPr>
      <w:r>
        <w:separator/>
      </w:r>
    </w:p>
  </w:footnote>
  <w:footnote w:type="continuationSeparator" w:id="0">
    <w:p w:rsidR="00844198" w:rsidRDefault="008441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74"/>
    <w:rsid w:val="00070FC3"/>
    <w:rsid w:val="001B10A4"/>
    <w:rsid w:val="0028107D"/>
    <w:rsid w:val="002A64C3"/>
    <w:rsid w:val="00407074"/>
    <w:rsid w:val="005067DE"/>
    <w:rsid w:val="00557FE7"/>
    <w:rsid w:val="005627EA"/>
    <w:rsid w:val="005709C2"/>
    <w:rsid w:val="00622390"/>
    <w:rsid w:val="006A71C4"/>
    <w:rsid w:val="006B6175"/>
    <w:rsid w:val="0075538E"/>
    <w:rsid w:val="00800B45"/>
    <w:rsid w:val="008432F7"/>
    <w:rsid w:val="00844198"/>
    <w:rsid w:val="008D1B69"/>
    <w:rsid w:val="00972E81"/>
    <w:rsid w:val="009C0A19"/>
    <w:rsid w:val="009E054A"/>
    <w:rsid w:val="00B53705"/>
    <w:rsid w:val="00B707D1"/>
    <w:rsid w:val="00BF2A91"/>
    <w:rsid w:val="00D816F9"/>
    <w:rsid w:val="00DC3C3A"/>
    <w:rsid w:val="00DF23DE"/>
    <w:rsid w:val="00E97E23"/>
    <w:rsid w:val="00F34A73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5096"/>
  <w15:chartTrackingRefBased/>
  <w15:docId w15:val="{9F070C4B-328F-4703-8CF5-DB34E6B1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407074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FED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ein57@purdu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vklei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le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DD2143B2174898A3356671DB7F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DDC1-EFB0-461E-9C44-D4D20D6AF792}"/>
      </w:docPartPr>
      <w:docPartBody>
        <w:p w:rsidR="008B6982" w:rsidRDefault="00EA24CA">
          <w:pPr>
            <w:pStyle w:val="93DD2143B2174898A3356671DB7F1B9A"/>
          </w:pPr>
          <w:r>
            <w:t>Your Name</w:t>
          </w:r>
        </w:p>
      </w:docPartBody>
    </w:docPart>
    <w:docPart>
      <w:docPartPr>
        <w:name w:val="76A19D2F9E8C42ABAFE70BE269D4C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E0C5-9517-43EF-A461-372A9EABAE58}"/>
      </w:docPartPr>
      <w:docPartBody>
        <w:p w:rsidR="008B6982" w:rsidRDefault="00EA24CA">
          <w:pPr>
            <w:pStyle w:val="76A19D2F9E8C42ABAFE70BE269D4CC84"/>
          </w:pPr>
          <w:r>
            <w:t>Education</w:t>
          </w:r>
        </w:p>
      </w:docPartBody>
    </w:docPart>
    <w:docPart>
      <w:docPartPr>
        <w:name w:val="3DCCE8BAD2B542A6A3FFD02FCB5D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4C855-0140-4DB7-8DF2-1672857EC98C}"/>
      </w:docPartPr>
      <w:docPartBody>
        <w:p w:rsidR="008B6982" w:rsidRDefault="00EA24CA">
          <w:pPr>
            <w:pStyle w:val="3DCCE8BAD2B542A6A3FFD02FCB5D0B5A"/>
          </w:pPr>
          <w:r>
            <w:t>Skills &amp; Abilities</w:t>
          </w:r>
        </w:p>
      </w:docPartBody>
    </w:docPart>
    <w:docPart>
      <w:docPartPr>
        <w:name w:val="C3420A1B6141414BA62E86DE87ADA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CB65D-5566-4504-B96A-8207DECAB64A}"/>
      </w:docPartPr>
      <w:docPartBody>
        <w:p w:rsidR="008B6982" w:rsidRDefault="00EA24CA">
          <w:pPr>
            <w:pStyle w:val="C3420A1B6141414BA62E86DE87ADAD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CA"/>
    <w:rsid w:val="008B6982"/>
    <w:rsid w:val="00BE0E02"/>
    <w:rsid w:val="00E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D2143B2174898A3356671DB7F1B9A">
    <w:name w:val="93DD2143B2174898A3356671DB7F1B9A"/>
  </w:style>
  <w:style w:type="paragraph" w:customStyle="1" w:styleId="977A2315199642DE800D51D71B462763">
    <w:name w:val="977A2315199642DE800D51D71B462763"/>
  </w:style>
  <w:style w:type="paragraph" w:customStyle="1" w:styleId="BF539C37206A481C98F425DE849BB385">
    <w:name w:val="BF539C37206A481C98F425DE849BB385"/>
  </w:style>
  <w:style w:type="paragraph" w:customStyle="1" w:styleId="24B90323652F4926BAB8CAD9C89E8B9F">
    <w:name w:val="24B90323652F4926BAB8CAD9C89E8B9F"/>
  </w:style>
  <w:style w:type="paragraph" w:customStyle="1" w:styleId="39A1CDDED0B24FEDA52D1E2E19D66792">
    <w:name w:val="39A1CDDED0B24FEDA52D1E2E19D66792"/>
  </w:style>
  <w:style w:type="paragraph" w:customStyle="1" w:styleId="0DF978328D84481984014CF92554DCE7">
    <w:name w:val="0DF978328D84481984014CF92554DCE7"/>
  </w:style>
  <w:style w:type="paragraph" w:customStyle="1" w:styleId="76A19D2F9E8C42ABAFE70BE269D4CC84">
    <w:name w:val="76A19D2F9E8C42ABAFE70BE269D4CC84"/>
  </w:style>
  <w:style w:type="paragraph" w:customStyle="1" w:styleId="4BA427F11FD246F58FA31E3CDB228239">
    <w:name w:val="4BA427F11FD246F58FA31E3CDB228239"/>
  </w:style>
  <w:style w:type="paragraph" w:customStyle="1" w:styleId="95DAAC4292C84E43A0D5283E389D7F6F">
    <w:name w:val="95DAAC4292C84E43A0D5283E389D7F6F"/>
  </w:style>
  <w:style w:type="paragraph" w:customStyle="1" w:styleId="0367BED64F264BDFA4F55DD11B4EA127">
    <w:name w:val="0367BED64F264BDFA4F55DD11B4EA127"/>
  </w:style>
  <w:style w:type="paragraph" w:customStyle="1" w:styleId="81BC9E33E27A4B74A07B24A8D324C9D5">
    <w:name w:val="81BC9E33E27A4B74A07B24A8D324C9D5"/>
  </w:style>
  <w:style w:type="paragraph" w:customStyle="1" w:styleId="3DCCE8BAD2B542A6A3FFD02FCB5D0B5A">
    <w:name w:val="3DCCE8BAD2B542A6A3FFD02FCB5D0B5A"/>
  </w:style>
  <w:style w:type="paragraph" w:customStyle="1" w:styleId="BD6514ABFEBF40C4B0979EE7055BEA67">
    <w:name w:val="BD6514ABFEBF40C4B0979EE7055BEA67"/>
  </w:style>
  <w:style w:type="paragraph" w:customStyle="1" w:styleId="28C35E9B66FC462E9C881A476965D876">
    <w:name w:val="28C35E9B66FC462E9C881A476965D876"/>
  </w:style>
  <w:style w:type="paragraph" w:customStyle="1" w:styleId="342B414015954936B8640D1CDD533A1D">
    <w:name w:val="342B414015954936B8640D1CDD533A1D"/>
  </w:style>
  <w:style w:type="paragraph" w:customStyle="1" w:styleId="DD2F5F0EFB08496DB5DA31ABA3D092C1">
    <w:name w:val="DD2F5F0EFB08496DB5DA31ABA3D092C1"/>
  </w:style>
  <w:style w:type="paragraph" w:customStyle="1" w:styleId="70033BB3FF8B4DC683CB3D57DF3706D7">
    <w:name w:val="70033BB3FF8B4DC683CB3D57DF3706D7"/>
  </w:style>
  <w:style w:type="paragraph" w:customStyle="1" w:styleId="F63FDAA3A8D049AC9556A1C1AEEE75AF">
    <w:name w:val="F63FDAA3A8D049AC9556A1C1AEEE75AF"/>
  </w:style>
  <w:style w:type="paragraph" w:customStyle="1" w:styleId="61A3DCD878E9487190D8EEA63551C4FC">
    <w:name w:val="61A3DCD878E9487190D8EEA63551C4FC"/>
  </w:style>
  <w:style w:type="paragraph" w:customStyle="1" w:styleId="79F2D13E2CF0411683AE21332AB5C2E3">
    <w:name w:val="79F2D13E2CF0411683AE21332AB5C2E3"/>
  </w:style>
  <w:style w:type="paragraph" w:customStyle="1" w:styleId="C3420A1B6141414BA62E86DE87ADAD13">
    <w:name w:val="C3420A1B6141414BA62E86DE87ADAD13"/>
  </w:style>
  <w:style w:type="paragraph" w:customStyle="1" w:styleId="7C80621F55C949F3957BBA7DC022C87C">
    <w:name w:val="7C80621F55C949F3957BBA7DC022C87C"/>
  </w:style>
  <w:style w:type="paragraph" w:customStyle="1" w:styleId="B6BDA3D5E2CD413C84EF34F8879291B9">
    <w:name w:val="B6BDA3D5E2CD413C84EF34F8879291B9"/>
  </w:style>
  <w:style w:type="paragraph" w:customStyle="1" w:styleId="53B150286A8C4FD9AD3ABD08974BB472">
    <w:name w:val="53B150286A8C4FD9AD3ABD08974BB472"/>
  </w:style>
  <w:style w:type="paragraph" w:customStyle="1" w:styleId="5FF5B208385B4930A91885BD4577204C">
    <w:name w:val="5FF5B208385B4930A91885BD45772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182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Klein</dc:creator>
  <cp:keywords/>
  <cp:lastModifiedBy>Evan Klein</cp:lastModifiedBy>
  <cp:revision>22</cp:revision>
  <dcterms:created xsi:type="dcterms:W3CDTF">2016-08-07T20:59:00Z</dcterms:created>
  <dcterms:modified xsi:type="dcterms:W3CDTF">2016-08-09T06:47:00Z</dcterms:modified>
  <cp:version/>
</cp:coreProperties>
</file>